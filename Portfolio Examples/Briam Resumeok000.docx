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C92" w:rsidRPr="00D92EA4" w:rsidRDefault="004A5C92" w:rsidP="005C241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92EA4">
        <w:rPr>
          <w:rFonts w:ascii="Arial" w:hAnsi="Arial" w:cs="Arial"/>
          <w:b/>
          <w:bCs/>
          <w:sz w:val="32"/>
          <w:szCs w:val="32"/>
        </w:rPr>
        <w:t xml:space="preserve"> BRIAN BARTLEY</w:t>
      </w:r>
    </w:p>
    <w:p w:rsidR="004A5C92" w:rsidRDefault="004A5C92" w:rsidP="00C1167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smartTag w:uri="urn:schemas-microsoft-com:office:smarttags" w:element="PostalCode">
        <w:smartTag w:uri="urn:schemas-microsoft-com:office:smarttags" w:element="Street">
          <w:r w:rsidRPr="00D92EA4">
            <w:rPr>
              <w:rFonts w:ascii="Arial" w:hAnsi="Arial" w:cs="Arial"/>
            </w:rPr>
            <w:t>24 Royal Palm Drive</w:t>
          </w:r>
        </w:smartTag>
        <w:r w:rsidRPr="00D92EA4">
          <w:rPr>
            <w:rFonts w:ascii="Arial" w:hAnsi="Arial" w:cs="Arial"/>
          </w:rPr>
          <w:t xml:space="preserve"> </w:t>
        </w:r>
        <w:smartTag w:uri="urn:schemas-microsoft-com:office:smarttags" w:element="PostalCode">
          <w:r w:rsidRPr="00D92EA4">
            <w:rPr>
              <w:rFonts w:ascii="Arial" w:hAnsi="Arial" w:cs="Arial"/>
            </w:rPr>
            <w:t>Brampton</w:t>
          </w:r>
        </w:smartTag>
        <w:r w:rsidRPr="00D92EA4">
          <w:rPr>
            <w:rFonts w:ascii="Arial" w:hAnsi="Arial" w:cs="Arial"/>
          </w:rPr>
          <w:t xml:space="preserve">, </w:t>
        </w:r>
        <w:smartTag w:uri="urn:schemas-microsoft-com:office:smarttags" w:element="PostalCode">
          <w:r w:rsidRPr="00D92EA4">
            <w:rPr>
              <w:rFonts w:ascii="Arial" w:hAnsi="Arial" w:cs="Arial"/>
            </w:rPr>
            <w:t>ON</w:t>
          </w:r>
        </w:smartTag>
        <w:r w:rsidRPr="00D92EA4">
          <w:rPr>
            <w:rFonts w:ascii="Arial" w:hAnsi="Arial" w:cs="Arial"/>
          </w:rPr>
          <w:t xml:space="preserve"> </w:t>
        </w:r>
        <w:smartTag w:uri="urn:schemas-microsoft-com:office:smarttags" w:element="PostalCode">
          <w:r w:rsidRPr="00D92EA4">
            <w:rPr>
              <w:rFonts w:ascii="Arial" w:hAnsi="Arial" w:cs="Arial"/>
            </w:rPr>
            <w:t>L6Z 1P5</w:t>
          </w:r>
        </w:smartTag>
      </w:smartTag>
    </w:p>
    <w:p w:rsidR="004A5C92" w:rsidRPr="00D92EA4" w:rsidRDefault="004A5C92" w:rsidP="00C1167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Home:  905-840-4554</w:t>
      </w:r>
    </w:p>
    <w:p w:rsidR="004A5C92" w:rsidRPr="00D92EA4" w:rsidRDefault="004A5C92" w:rsidP="005B78B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E-mail: </w:t>
      </w:r>
      <w:r w:rsidRPr="00D92EA4">
        <w:rPr>
          <w:rFonts w:ascii="Arial" w:hAnsi="Arial" w:cs="Arial"/>
        </w:rPr>
        <w:t>brtl765@</w:t>
      </w:r>
      <w:r>
        <w:rPr>
          <w:rFonts w:ascii="Arial" w:hAnsi="Arial" w:cs="Arial"/>
        </w:rPr>
        <w:t>gmail.com</w:t>
      </w:r>
    </w:p>
    <w:p w:rsidR="004A5C92" w:rsidRPr="00D92EA4" w:rsidRDefault="004A5C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</w:p>
    <w:p w:rsidR="004A5C92" w:rsidRPr="00D92EA4" w:rsidRDefault="004A5C92" w:rsidP="000D67CC">
      <w:pPr>
        <w:widowControl w:val="0"/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b/>
        </w:rPr>
      </w:pPr>
      <w:r w:rsidRPr="00D92EA4">
        <w:rPr>
          <w:rFonts w:ascii="Arial" w:hAnsi="Arial" w:cs="Arial"/>
          <w:b/>
          <w:bCs/>
          <w:u w:val="single"/>
        </w:rPr>
        <w:t>Objective</w:t>
      </w:r>
      <w:r w:rsidRPr="00D92EA4">
        <w:rPr>
          <w:rFonts w:ascii="Arial" w:hAnsi="Arial" w:cs="Arial"/>
          <w:b/>
          <w:bCs/>
        </w:rPr>
        <w:t>:</w:t>
      </w:r>
      <w:r w:rsidRPr="00D92EA4">
        <w:rPr>
          <w:rFonts w:ascii="Arial" w:hAnsi="Arial" w:cs="Arial"/>
        </w:rPr>
        <w:tab/>
        <w:t>To Obtain a Position as a Forklift Operator</w:t>
      </w:r>
    </w:p>
    <w:p w:rsidR="004A5C92" w:rsidRPr="00D92EA4" w:rsidRDefault="004A5C92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b/>
          <w:u w:val="single"/>
        </w:rPr>
      </w:pPr>
    </w:p>
    <w:p w:rsidR="004A5C92" w:rsidRPr="00D92EA4" w:rsidRDefault="004A5C92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b/>
          <w:u w:val="single"/>
        </w:rPr>
      </w:pPr>
      <w:r w:rsidRPr="00D92EA4">
        <w:rPr>
          <w:rFonts w:ascii="Arial" w:hAnsi="Arial" w:cs="Arial"/>
          <w:b/>
          <w:u w:val="single"/>
        </w:rPr>
        <w:t>Skills and Qualification</w:t>
      </w:r>
    </w:p>
    <w:p w:rsidR="004A5C92" w:rsidRPr="00D92EA4" w:rsidRDefault="004A5C92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b/>
          <w:u w:val="single"/>
        </w:rPr>
      </w:pPr>
    </w:p>
    <w:p w:rsidR="004A5C92" w:rsidRPr="00A67D78" w:rsidRDefault="004A5C92" w:rsidP="008A7132">
      <w:pPr>
        <w:numPr>
          <w:ilvl w:val="0"/>
          <w:numId w:val="30"/>
        </w:numPr>
        <w:spacing w:after="0" w:line="240" w:lineRule="auto"/>
        <w:rPr>
          <w:rFonts w:ascii="Arial" w:hAnsi="Arial" w:cs="Arial"/>
        </w:rPr>
      </w:pPr>
      <w:r w:rsidRPr="00A67D78">
        <w:rPr>
          <w:rFonts w:ascii="Arial" w:hAnsi="Arial" w:cs="Arial"/>
        </w:rPr>
        <w:t>Over 10 years experience as a forklift operator</w:t>
      </w:r>
    </w:p>
    <w:p w:rsidR="004A5C92" w:rsidRPr="00A67D78" w:rsidRDefault="004A5C92" w:rsidP="008A7132">
      <w:pPr>
        <w:numPr>
          <w:ilvl w:val="0"/>
          <w:numId w:val="30"/>
        </w:numPr>
        <w:spacing w:after="0" w:line="240" w:lineRule="auto"/>
        <w:rPr>
          <w:rFonts w:ascii="Arial" w:hAnsi="Arial" w:cs="Arial"/>
        </w:rPr>
      </w:pPr>
      <w:r w:rsidRPr="00A67D78">
        <w:rPr>
          <w:rFonts w:ascii="Arial" w:hAnsi="Arial" w:cs="Arial"/>
        </w:rPr>
        <w:t>Valid certification in Forklift Operation</w:t>
      </w:r>
    </w:p>
    <w:p w:rsidR="004A5C92" w:rsidRPr="00A67D78" w:rsidRDefault="004A5C92" w:rsidP="008A7132">
      <w:pPr>
        <w:numPr>
          <w:ilvl w:val="0"/>
          <w:numId w:val="30"/>
        </w:numPr>
        <w:spacing w:after="0" w:line="240" w:lineRule="auto"/>
        <w:rPr>
          <w:rFonts w:ascii="Arial" w:hAnsi="Arial" w:cs="Arial"/>
        </w:rPr>
      </w:pPr>
      <w:r w:rsidRPr="00A67D78">
        <w:rPr>
          <w:rFonts w:ascii="Arial" w:hAnsi="Arial" w:cs="Arial"/>
        </w:rPr>
        <w:t>Able to lift over 80 lbs</w:t>
      </w:r>
    </w:p>
    <w:p w:rsidR="004A5C92" w:rsidRPr="00A67D78" w:rsidRDefault="004A5C92" w:rsidP="008A7132">
      <w:pPr>
        <w:numPr>
          <w:ilvl w:val="0"/>
          <w:numId w:val="30"/>
        </w:numPr>
        <w:spacing w:after="0" w:line="240" w:lineRule="auto"/>
        <w:rPr>
          <w:rFonts w:ascii="Arial" w:hAnsi="Arial" w:cs="Arial"/>
        </w:rPr>
      </w:pPr>
      <w:r w:rsidRPr="00A67D78">
        <w:rPr>
          <w:rFonts w:ascii="Arial" w:hAnsi="Arial" w:cs="Arial"/>
        </w:rPr>
        <w:t>Honest and Hard worker</w:t>
      </w:r>
    </w:p>
    <w:p w:rsidR="004A5C92" w:rsidRPr="00A67D78" w:rsidRDefault="004A5C92" w:rsidP="008A7132">
      <w:pPr>
        <w:numPr>
          <w:ilvl w:val="0"/>
          <w:numId w:val="30"/>
        </w:numPr>
        <w:spacing w:after="0" w:line="240" w:lineRule="auto"/>
        <w:rPr>
          <w:rFonts w:ascii="Arial" w:hAnsi="Arial" w:cs="Arial"/>
        </w:rPr>
      </w:pPr>
      <w:r w:rsidRPr="00A67D78">
        <w:rPr>
          <w:rFonts w:ascii="Arial" w:hAnsi="Arial" w:cs="Arial"/>
        </w:rPr>
        <w:t>Efficient, organized worker who works independently with minimal supervision or in a team environment</w:t>
      </w:r>
    </w:p>
    <w:p w:rsidR="004A5C92" w:rsidRPr="00A67D78" w:rsidRDefault="004A5C92" w:rsidP="008A7132">
      <w:pPr>
        <w:numPr>
          <w:ilvl w:val="0"/>
          <w:numId w:val="30"/>
        </w:numPr>
        <w:spacing w:after="0" w:line="240" w:lineRule="auto"/>
        <w:rPr>
          <w:rFonts w:ascii="Arial" w:hAnsi="Arial" w:cs="Arial"/>
        </w:rPr>
      </w:pPr>
      <w:r w:rsidRPr="00A67D78">
        <w:rPr>
          <w:rFonts w:ascii="Arial" w:hAnsi="Arial" w:cs="Arial"/>
        </w:rPr>
        <w:t xml:space="preserve">Punctual and Fast Learner and willing to learn </w:t>
      </w:r>
    </w:p>
    <w:p w:rsidR="004A5C92" w:rsidRPr="00A67D78" w:rsidRDefault="004A5C92" w:rsidP="008A7132">
      <w:pPr>
        <w:numPr>
          <w:ilvl w:val="0"/>
          <w:numId w:val="30"/>
        </w:numPr>
        <w:spacing w:after="0" w:line="240" w:lineRule="auto"/>
        <w:rPr>
          <w:rFonts w:ascii="Arial" w:hAnsi="Arial" w:cs="Arial"/>
        </w:rPr>
      </w:pPr>
      <w:r w:rsidRPr="00A67D78">
        <w:rPr>
          <w:rFonts w:ascii="Arial" w:hAnsi="Arial" w:cs="Arial"/>
        </w:rPr>
        <w:t>WHIMS Trained</w:t>
      </w:r>
    </w:p>
    <w:p w:rsidR="004A5C92" w:rsidRPr="00A67D78" w:rsidRDefault="004A5C92" w:rsidP="00D222E7">
      <w:pPr>
        <w:pStyle w:val="ListParagraph"/>
        <w:widowControl w:val="0"/>
        <w:numPr>
          <w:ilvl w:val="0"/>
          <w:numId w:val="30"/>
        </w:numPr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67D78">
        <w:rPr>
          <w:rFonts w:ascii="Arial" w:hAnsi="Arial" w:cs="Arial"/>
          <w:bCs/>
        </w:rPr>
        <w:t>Counter Balance, Wakie, and Manup Certified</w:t>
      </w:r>
      <w:r w:rsidRPr="00A67D78">
        <w:rPr>
          <w:rFonts w:ascii="Arial" w:hAnsi="Arial" w:cs="Arial"/>
        </w:rPr>
        <w:tab/>
      </w:r>
    </w:p>
    <w:p w:rsidR="004A5C92" w:rsidRPr="00A67D78" w:rsidRDefault="004A5C92" w:rsidP="00D222E7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</w:rPr>
      </w:pPr>
      <w:r w:rsidRPr="00A67D78">
        <w:rPr>
          <w:rFonts w:ascii="Arial" w:hAnsi="Arial" w:cs="Arial"/>
        </w:rPr>
        <w:t>Excellent Advance Computer Skills</w:t>
      </w:r>
    </w:p>
    <w:p w:rsidR="004A5C92" w:rsidRPr="00D92EA4" w:rsidRDefault="004A5C92" w:rsidP="0065239B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</w:rPr>
      </w:pPr>
      <w:r w:rsidRPr="00D92EA4">
        <w:rPr>
          <w:rFonts w:ascii="Arial" w:hAnsi="Arial" w:cs="Arial"/>
        </w:rPr>
        <w:tab/>
      </w:r>
    </w:p>
    <w:p w:rsidR="004A5C92" w:rsidRPr="00D92EA4" w:rsidRDefault="004A5C92" w:rsidP="0065239B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b/>
          <w:u w:val="single"/>
        </w:rPr>
      </w:pPr>
      <w:r w:rsidRPr="00D92EA4">
        <w:rPr>
          <w:rFonts w:ascii="Arial" w:hAnsi="Arial" w:cs="Arial"/>
          <w:b/>
          <w:u w:val="single"/>
        </w:rPr>
        <w:t>Work Experience</w:t>
      </w:r>
    </w:p>
    <w:p w:rsidR="004A5C92" w:rsidRDefault="004A5C92" w:rsidP="0065239B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b/>
          <w:u w:val="single"/>
        </w:rPr>
      </w:pPr>
    </w:p>
    <w:p w:rsidR="004A5C92" w:rsidRDefault="004A5C92" w:rsidP="0065239B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b/>
          <w:u w:val="single"/>
        </w:rPr>
      </w:pPr>
    </w:p>
    <w:p w:rsidR="004A5C92" w:rsidRDefault="004A5C92" w:rsidP="00A67D78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Alarm Installer Helper</w:t>
      </w:r>
    </w:p>
    <w:p w:rsidR="004A5C92" w:rsidRDefault="004A5C92" w:rsidP="008A5937">
      <w:pPr>
        <w:pStyle w:val="ListParagraph"/>
        <w:widowControl w:val="0"/>
        <w:tabs>
          <w:tab w:val="left" w:pos="0"/>
          <w:tab w:val="left" w:pos="2250"/>
          <w:tab w:val="right" w:pos="9345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 w:rsidRPr="00142F2E">
        <w:rPr>
          <w:rFonts w:ascii="Arial" w:hAnsi="Arial" w:cs="Arial"/>
        </w:rPr>
        <w:t>ADT                                                          Bramp</w:t>
      </w:r>
      <w:r>
        <w:rPr>
          <w:rFonts w:ascii="Arial" w:hAnsi="Arial" w:cs="Arial"/>
        </w:rPr>
        <w:t xml:space="preserve">ton                                      </w:t>
      </w:r>
      <w:r w:rsidRPr="00142F2E">
        <w:rPr>
          <w:rFonts w:ascii="Arial" w:hAnsi="Arial" w:cs="Arial"/>
        </w:rPr>
        <w:t>2013 to Presently</w:t>
      </w:r>
      <w:r>
        <w:rPr>
          <w:rFonts w:ascii="Arial" w:hAnsi="Arial" w:cs="Arial"/>
        </w:rPr>
        <w:t xml:space="preserve"> </w:t>
      </w:r>
    </w:p>
    <w:p w:rsidR="004A5C92" w:rsidRDefault="004A5C92" w:rsidP="00A67D78">
      <w:pPr>
        <w:pStyle w:val="ListParagraph"/>
        <w:widowControl w:val="0"/>
        <w:tabs>
          <w:tab w:val="left" w:pos="0"/>
          <w:tab w:val="left" w:pos="2250"/>
          <w:tab w:val="right" w:pos="9345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</w:p>
    <w:p w:rsidR="004A5C92" w:rsidRPr="00A67D78" w:rsidRDefault="004A5C92" w:rsidP="00A67D78">
      <w:pPr>
        <w:pStyle w:val="ListParagraph"/>
        <w:widowControl w:val="0"/>
        <w:tabs>
          <w:tab w:val="left" w:pos="0"/>
          <w:tab w:val="left" w:pos="2250"/>
          <w:tab w:val="right" w:pos="9345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 w:rsidRPr="00A67D78">
        <w:rPr>
          <w:rFonts w:ascii="Arial" w:hAnsi="Arial" w:cs="Arial"/>
        </w:rPr>
        <w:t xml:space="preserve">Responsible for helping test, install wires, put them through walls and floors </w:t>
      </w:r>
    </w:p>
    <w:p w:rsidR="004A5C92" w:rsidRPr="00A67D78" w:rsidRDefault="004A5C92" w:rsidP="00A67D78">
      <w:pPr>
        <w:pStyle w:val="ListParagraph"/>
        <w:widowControl w:val="0"/>
        <w:tabs>
          <w:tab w:val="left" w:pos="0"/>
          <w:tab w:val="left" w:pos="2250"/>
          <w:tab w:val="right" w:pos="9345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 w:rsidRPr="00A67D78">
        <w:rPr>
          <w:rFonts w:ascii="Arial" w:hAnsi="Arial" w:cs="Arial"/>
        </w:rPr>
        <w:t xml:space="preserve">Worked as an alarm installer helper </w:t>
      </w:r>
    </w:p>
    <w:p w:rsidR="004A5C92" w:rsidRPr="00A67D78" w:rsidRDefault="004A5C92" w:rsidP="00A67D78">
      <w:pPr>
        <w:pStyle w:val="ListParagraph"/>
        <w:widowControl w:val="0"/>
        <w:tabs>
          <w:tab w:val="left" w:pos="0"/>
          <w:tab w:val="left" w:pos="2250"/>
          <w:tab w:val="right" w:pos="9345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 w:rsidRPr="00A67D78">
        <w:rPr>
          <w:rFonts w:ascii="Arial" w:hAnsi="Arial" w:cs="Arial"/>
        </w:rPr>
        <w:t>Helped change electrical plugs and test for faulty wires</w:t>
      </w:r>
    </w:p>
    <w:p w:rsidR="004A5C92" w:rsidRPr="00D92EA4" w:rsidRDefault="004A5C92" w:rsidP="0065239B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b/>
          <w:u w:val="single"/>
        </w:rPr>
      </w:pPr>
    </w:p>
    <w:p w:rsidR="004A5C92" w:rsidRPr="00D92EA4" w:rsidRDefault="004A5C92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b/>
        </w:rPr>
      </w:pPr>
      <w:r w:rsidRPr="00D92EA4">
        <w:rPr>
          <w:rFonts w:ascii="Arial" w:hAnsi="Arial" w:cs="Arial"/>
          <w:b/>
        </w:rPr>
        <w:t>Forklift Operator</w:t>
      </w:r>
    </w:p>
    <w:p w:rsidR="004A5C92" w:rsidRDefault="004A5C92" w:rsidP="00A67D78">
      <w:pPr>
        <w:pStyle w:val="ListParagraph"/>
        <w:widowControl w:val="0"/>
        <w:tabs>
          <w:tab w:val="left" w:pos="0"/>
          <w:tab w:val="left" w:pos="2250"/>
          <w:tab w:val="right" w:pos="9345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Maple Lodge Farm                                 </w:t>
      </w:r>
      <w:r w:rsidRPr="00D92EA4">
        <w:rPr>
          <w:rFonts w:ascii="Arial" w:hAnsi="Arial" w:cs="Arial"/>
        </w:rPr>
        <w:t xml:space="preserve">Brampton </w:t>
      </w:r>
      <w:r w:rsidRPr="00D92EA4">
        <w:rPr>
          <w:rFonts w:ascii="Arial" w:hAnsi="Arial" w:cs="Arial"/>
        </w:rPr>
        <w:tab/>
        <w:t xml:space="preserve">2009 to </w:t>
      </w:r>
      <w:r>
        <w:rPr>
          <w:rFonts w:ascii="Arial" w:hAnsi="Arial" w:cs="Arial"/>
        </w:rPr>
        <w:t>2013</w:t>
      </w:r>
    </w:p>
    <w:p w:rsidR="004A5C92" w:rsidRPr="00D92EA4" w:rsidRDefault="004A5C92" w:rsidP="00C11671">
      <w:pPr>
        <w:widowControl w:val="0"/>
        <w:tabs>
          <w:tab w:val="left" w:pos="2700"/>
          <w:tab w:val="left" w:pos="5670"/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</w:rPr>
      </w:pPr>
    </w:p>
    <w:p w:rsidR="004A5C92" w:rsidRPr="00D92EA4" w:rsidRDefault="004A5C92" w:rsidP="009C43AA">
      <w:pPr>
        <w:pStyle w:val="ListParagraph"/>
        <w:widowControl w:val="0"/>
        <w:tabs>
          <w:tab w:val="left" w:pos="0"/>
          <w:tab w:val="left" w:pos="2250"/>
          <w:tab w:val="right" w:pos="9345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 w:rsidRPr="00D92EA4">
        <w:rPr>
          <w:rFonts w:ascii="Arial" w:hAnsi="Arial" w:cs="Arial"/>
        </w:rPr>
        <w:t>Shipping products by picking them using a scanner</w:t>
      </w:r>
    </w:p>
    <w:p w:rsidR="004A5C92" w:rsidRPr="00D92EA4" w:rsidRDefault="004A5C92" w:rsidP="009C43AA">
      <w:pPr>
        <w:pStyle w:val="ListParagraph"/>
        <w:widowControl w:val="0"/>
        <w:tabs>
          <w:tab w:val="left" w:pos="0"/>
          <w:tab w:val="left" w:pos="2070"/>
          <w:tab w:val="right" w:pos="9345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 w:rsidRPr="00D92EA4">
        <w:rPr>
          <w:rFonts w:ascii="Arial" w:hAnsi="Arial" w:cs="Arial"/>
        </w:rPr>
        <w:t>Working in a refrigerator and freezer environment</w:t>
      </w:r>
    </w:p>
    <w:p w:rsidR="004A5C92" w:rsidRPr="00D92EA4" w:rsidRDefault="004A5C92" w:rsidP="009C43AA">
      <w:pPr>
        <w:pStyle w:val="ListParagraph"/>
        <w:widowControl w:val="0"/>
        <w:tabs>
          <w:tab w:val="left" w:pos="0"/>
          <w:tab w:val="right" w:pos="9345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 w:rsidRPr="00D92EA4">
        <w:rPr>
          <w:rFonts w:ascii="Arial" w:hAnsi="Arial" w:cs="Arial"/>
        </w:rPr>
        <w:t>Use Walkie to load skids filled with products</w:t>
      </w:r>
    </w:p>
    <w:p w:rsidR="004A5C92" w:rsidRPr="00D92EA4" w:rsidRDefault="004A5C92" w:rsidP="009C43AA">
      <w:pPr>
        <w:pStyle w:val="ListParagraph"/>
        <w:widowControl w:val="0"/>
        <w:tabs>
          <w:tab w:val="left" w:pos="0"/>
          <w:tab w:val="right" w:pos="9345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 w:rsidRPr="00D92EA4">
        <w:rPr>
          <w:rFonts w:ascii="Arial" w:hAnsi="Arial" w:cs="Arial"/>
        </w:rPr>
        <w:t>Worked in a time sensitive and deadline oriented environment</w:t>
      </w:r>
    </w:p>
    <w:p w:rsidR="004A5C92" w:rsidRPr="00D92EA4" w:rsidRDefault="004A5C92" w:rsidP="00C116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4A5C92" w:rsidRPr="00D92EA4" w:rsidRDefault="004A5C92" w:rsidP="00D222E7">
      <w:pPr>
        <w:widowControl w:val="0"/>
        <w:autoSpaceDE w:val="0"/>
        <w:autoSpaceDN w:val="0"/>
        <w:adjustRightInd w:val="0"/>
        <w:spacing w:after="0" w:line="240" w:lineRule="auto"/>
        <w:ind w:left="295" w:hanging="295"/>
        <w:jc w:val="both"/>
        <w:rPr>
          <w:rFonts w:ascii="Arial" w:hAnsi="Arial" w:cs="Arial"/>
          <w:sz w:val="16"/>
          <w:szCs w:val="16"/>
        </w:rPr>
      </w:pPr>
    </w:p>
    <w:p w:rsidR="004A5C92" w:rsidRPr="00D92EA4" w:rsidRDefault="004A5C92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</w:rPr>
      </w:pPr>
      <w:r w:rsidRPr="00D92EA4">
        <w:rPr>
          <w:rFonts w:ascii="Arial" w:hAnsi="Arial" w:cs="Arial"/>
          <w:b/>
          <w:bCs/>
          <w:i/>
        </w:rPr>
        <w:t>Senior Associate /Stock Person</w:t>
      </w:r>
    </w:p>
    <w:p w:rsidR="004A5C92" w:rsidRPr="00D92EA4" w:rsidRDefault="004A5C92" w:rsidP="00EF6329">
      <w:pPr>
        <w:pStyle w:val="ListParagraph"/>
        <w:widowControl w:val="0"/>
        <w:tabs>
          <w:tab w:val="left" w:pos="0"/>
          <w:tab w:val="left" w:pos="2250"/>
          <w:tab w:val="right" w:pos="9345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 w:rsidRPr="00D92EA4">
        <w:rPr>
          <w:rFonts w:ascii="Arial" w:hAnsi="Arial" w:cs="Arial"/>
        </w:rPr>
        <w:t>Zellers</w:t>
      </w:r>
      <w:r w:rsidRPr="00D92EA4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                     </w:t>
      </w:r>
      <w:r w:rsidRPr="00D92EA4">
        <w:rPr>
          <w:rFonts w:ascii="Arial" w:hAnsi="Arial" w:cs="Arial"/>
        </w:rPr>
        <w:t>Toronto</w:t>
      </w:r>
      <w:r w:rsidRPr="00D92EA4">
        <w:rPr>
          <w:rFonts w:ascii="Arial" w:hAnsi="Arial" w:cs="Arial"/>
        </w:rPr>
        <w:tab/>
        <w:t>2002 to 200</w:t>
      </w:r>
      <w:r>
        <w:rPr>
          <w:rFonts w:ascii="Arial" w:hAnsi="Arial" w:cs="Arial"/>
        </w:rPr>
        <w:t>9</w:t>
      </w:r>
    </w:p>
    <w:p w:rsidR="004A5C92" w:rsidRDefault="004A5C92" w:rsidP="00A67D7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</w:rPr>
      </w:pPr>
    </w:p>
    <w:p w:rsidR="004A5C92" w:rsidRPr="00D92EA4" w:rsidRDefault="004A5C92" w:rsidP="00A67D78">
      <w:pPr>
        <w:pStyle w:val="ListParagraph"/>
        <w:widowControl w:val="0"/>
        <w:tabs>
          <w:tab w:val="left" w:pos="0"/>
          <w:tab w:val="left" w:pos="2250"/>
          <w:tab w:val="right" w:pos="9345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 w:rsidRPr="00D92EA4">
        <w:rPr>
          <w:rFonts w:ascii="Arial" w:hAnsi="Arial" w:cs="Arial"/>
        </w:rPr>
        <w:t>Stocked shelves with merchandise from the stockroom</w:t>
      </w:r>
    </w:p>
    <w:p w:rsidR="004A5C92" w:rsidRPr="00D92EA4" w:rsidRDefault="004A5C92" w:rsidP="00A67D78">
      <w:pPr>
        <w:pStyle w:val="ListParagraph"/>
        <w:widowControl w:val="0"/>
        <w:tabs>
          <w:tab w:val="left" w:pos="0"/>
          <w:tab w:val="left" w:pos="2250"/>
          <w:tab w:val="right" w:pos="9345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 w:rsidRPr="00D92EA4">
        <w:rPr>
          <w:rFonts w:ascii="Arial" w:hAnsi="Arial" w:cs="Arial"/>
        </w:rPr>
        <w:t>Displayed and stack merchandise in attractive manner according to company specification</w:t>
      </w:r>
    </w:p>
    <w:p w:rsidR="004A5C92" w:rsidRDefault="004A5C92" w:rsidP="00A67D78">
      <w:pPr>
        <w:pStyle w:val="ListParagraph"/>
        <w:widowControl w:val="0"/>
        <w:tabs>
          <w:tab w:val="left" w:pos="0"/>
          <w:tab w:val="left" w:pos="2250"/>
          <w:tab w:val="right" w:pos="9345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 w:rsidRPr="00D92EA4">
        <w:rPr>
          <w:rFonts w:ascii="Arial" w:hAnsi="Arial" w:cs="Arial"/>
        </w:rPr>
        <w:t>Maintained cleanliness in store and store room</w:t>
      </w:r>
    </w:p>
    <w:p w:rsidR="004A5C92" w:rsidRPr="00D92EA4" w:rsidRDefault="004A5C92" w:rsidP="00D92EA4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4A5C92" w:rsidRPr="00D92EA4" w:rsidRDefault="004A5C92">
      <w:pPr>
        <w:widowControl w:val="0"/>
        <w:autoSpaceDE w:val="0"/>
        <w:autoSpaceDN w:val="0"/>
        <w:adjustRightInd w:val="0"/>
        <w:spacing w:after="0" w:line="240" w:lineRule="auto"/>
        <w:ind w:left="2095" w:hanging="295"/>
        <w:rPr>
          <w:rFonts w:ascii="Arial" w:hAnsi="Arial" w:cs="Arial"/>
        </w:rPr>
      </w:pPr>
    </w:p>
    <w:p w:rsidR="004A5C92" w:rsidRPr="00D92EA4" w:rsidRDefault="004A5C92" w:rsidP="007C018F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</w:rPr>
      </w:pPr>
      <w:r w:rsidRPr="00876A1A">
        <w:rPr>
          <w:rFonts w:ascii="Arial" w:hAnsi="Arial" w:cs="Arial"/>
          <w:b/>
          <w:bCs/>
          <w:u w:val="single"/>
        </w:rPr>
        <w:t>Education</w:t>
      </w:r>
      <w:r w:rsidRPr="00D92EA4">
        <w:rPr>
          <w:rFonts w:ascii="Arial" w:hAnsi="Arial" w:cs="Arial"/>
          <w:b/>
          <w:bCs/>
        </w:rPr>
        <w:t>:</w:t>
      </w:r>
      <w:r w:rsidRPr="00D92EA4">
        <w:rPr>
          <w:rFonts w:ascii="Arial" w:hAnsi="Arial" w:cs="Arial"/>
        </w:rPr>
        <w:tab/>
      </w:r>
      <w:r w:rsidRPr="00D92EA4">
        <w:rPr>
          <w:rFonts w:ascii="Arial" w:hAnsi="Arial" w:cs="Arial"/>
          <w:b/>
        </w:rPr>
        <w:t xml:space="preserve">Industrial Lift Safety Certifies Training School </w:t>
      </w:r>
      <w:r w:rsidRPr="00D92EA4">
        <w:rPr>
          <w:rFonts w:ascii="Arial" w:hAnsi="Arial" w:cs="Arial"/>
        </w:rPr>
        <w:tab/>
      </w:r>
      <w:r w:rsidRPr="00D92EA4">
        <w:rPr>
          <w:rFonts w:ascii="Arial" w:hAnsi="Arial" w:cs="Arial"/>
          <w:b/>
        </w:rPr>
        <w:t>Jun-2010</w:t>
      </w:r>
    </w:p>
    <w:p w:rsidR="004A5C92" w:rsidRPr="00D92EA4" w:rsidRDefault="004A5C92" w:rsidP="00D222E7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</w:rPr>
      </w:pPr>
      <w:r w:rsidRPr="00D92EA4">
        <w:rPr>
          <w:rFonts w:ascii="Arial" w:hAnsi="Arial" w:cs="Arial"/>
          <w:bCs/>
        </w:rPr>
        <w:tab/>
      </w:r>
      <w:r w:rsidRPr="00D92EA4">
        <w:rPr>
          <w:rFonts w:ascii="Arial" w:hAnsi="Arial" w:cs="Arial"/>
          <w:b/>
          <w:bCs/>
        </w:rPr>
        <w:t>High School Diploma (OSSD)</w:t>
      </w:r>
      <w:r w:rsidRPr="00D92EA4">
        <w:rPr>
          <w:rFonts w:ascii="Arial" w:hAnsi="Arial" w:cs="Arial"/>
        </w:rPr>
        <w:t xml:space="preserve">   </w:t>
      </w:r>
      <w:r w:rsidRPr="00D92EA4">
        <w:rPr>
          <w:rFonts w:ascii="Arial" w:hAnsi="Arial" w:cs="Arial"/>
        </w:rPr>
        <w:tab/>
      </w:r>
      <w:r w:rsidRPr="00D92EA4">
        <w:rPr>
          <w:rFonts w:ascii="Arial" w:hAnsi="Arial" w:cs="Arial"/>
          <w:b/>
        </w:rPr>
        <w:t>2002</w:t>
      </w:r>
    </w:p>
    <w:p w:rsidR="004A5C92" w:rsidRPr="00D92EA4" w:rsidRDefault="004A5C92" w:rsidP="00D222E7">
      <w:pPr>
        <w:widowControl w:val="0"/>
        <w:tabs>
          <w:tab w:val="left" w:pos="7260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b/>
        </w:rPr>
      </w:pPr>
    </w:p>
    <w:p w:rsidR="004A5C92" w:rsidRPr="00D92EA4" w:rsidRDefault="004A5C92" w:rsidP="00D222E7">
      <w:pPr>
        <w:widowControl w:val="0"/>
        <w:tabs>
          <w:tab w:val="left" w:pos="7260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</w:rPr>
      </w:pPr>
      <w:r w:rsidRPr="00876A1A">
        <w:rPr>
          <w:rFonts w:ascii="Arial" w:hAnsi="Arial" w:cs="Arial"/>
          <w:b/>
          <w:u w:val="single"/>
        </w:rPr>
        <w:t>Re</w:t>
      </w:r>
      <w:r w:rsidRPr="00876A1A">
        <w:rPr>
          <w:rFonts w:ascii="Arial" w:hAnsi="Arial" w:cs="Arial"/>
          <w:b/>
          <w:bCs/>
          <w:u w:val="single"/>
        </w:rPr>
        <w:t>ferences</w:t>
      </w:r>
      <w:r w:rsidRPr="00D92EA4">
        <w:rPr>
          <w:rFonts w:ascii="Arial" w:hAnsi="Arial" w:cs="Arial"/>
          <w:b/>
          <w:bCs/>
        </w:rPr>
        <w:t>:</w:t>
      </w:r>
      <w:r w:rsidRPr="00D92EA4">
        <w:rPr>
          <w:rFonts w:ascii="Arial" w:hAnsi="Arial" w:cs="Arial"/>
        </w:rPr>
        <w:tab/>
        <w:t>Available upon request</w:t>
      </w:r>
    </w:p>
    <w:sectPr w:rsidR="004A5C92" w:rsidRPr="00D92EA4" w:rsidSect="00D222E7">
      <w:pgSz w:w="12240" w:h="15840"/>
      <w:pgMar w:top="576" w:right="1440" w:bottom="576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7E26B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34004C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AC76C5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4BB6F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C22CA3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D14722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C587F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8347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3469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BE9CFD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1C11C49"/>
    <w:multiLevelType w:val="hybridMultilevel"/>
    <w:tmpl w:val="A7FCE30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>
    <w:nsid w:val="22F83CC8"/>
    <w:multiLevelType w:val="hybridMultilevel"/>
    <w:tmpl w:val="301874A4"/>
    <w:lvl w:ilvl="0" w:tplc="92BE295E">
      <w:start w:val="1"/>
      <w:numFmt w:val="bullet"/>
      <w:lvlText w:val=""/>
      <w:lvlJc w:val="left"/>
      <w:pPr>
        <w:tabs>
          <w:tab w:val="num" w:pos="720"/>
        </w:tabs>
        <w:ind w:left="720" w:firstLine="10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346749D"/>
    <w:multiLevelType w:val="hybridMultilevel"/>
    <w:tmpl w:val="3476D9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2C2614"/>
    <w:multiLevelType w:val="hybridMultilevel"/>
    <w:tmpl w:val="1D04947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CAF0272"/>
    <w:multiLevelType w:val="hybridMultilevel"/>
    <w:tmpl w:val="F76EE924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5">
    <w:nsid w:val="2EE3698A"/>
    <w:multiLevelType w:val="hybridMultilevel"/>
    <w:tmpl w:val="214A78CE"/>
    <w:lvl w:ilvl="0" w:tplc="AFCA6C1A">
      <w:start w:val="1"/>
      <w:numFmt w:val="bullet"/>
      <w:lvlText w:val=""/>
      <w:lvlJc w:val="left"/>
      <w:pPr>
        <w:tabs>
          <w:tab w:val="num" w:pos="3240"/>
        </w:tabs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1DC01AF"/>
    <w:multiLevelType w:val="hybridMultilevel"/>
    <w:tmpl w:val="80BE8442"/>
    <w:lvl w:ilvl="0" w:tplc="D1180C28">
      <w:start w:val="1"/>
      <w:numFmt w:val="bullet"/>
      <w:lvlText w:val=""/>
      <w:lvlJc w:val="left"/>
      <w:pPr>
        <w:tabs>
          <w:tab w:val="num" w:pos="3240"/>
        </w:tabs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7">
    <w:nsid w:val="37B00BEE"/>
    <w:multiLevelType w:val="hybridMultilevel"/>
    <w:tmpl w:val="CC880DE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8">
    <w:nsid w:val="3D436A4F"/>
    <w:multiLevelType w:val="hybridMultilevel"/>
    <w:tmpl w:val="670CC54A"/>
    <w:lvl w:ilvl="0" w:tplc="26F6036A">
      <w:start w:val="1"/>
      <w:numFmt w:val="bullet"/>
      <w:lvlText w:val=""/>
      <w:lvlJc w:val="left"/>
      <w:pPr>
        <w:tabs>
          <w:tab w:val="num" w:pos="14"/>
        </w:tabs>
        <w:ind w:left="1440" w:firstLine="108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D9D6B6B"/>
    <w:multiLevelType w:val="hybridMultilevel"/>
    <w:tmpl w:val="54743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2D623B"/>
    <w:multiLevelType w:val="hybridMultilevel"/>
    <w:tmpl w:val="587E3BC2"/>
    <w:lvl w:ilvl="0" w:tplc="D1180C28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74C02B8"/>
    <w:multiLevelType w:val="hybridMultilevel"/>
    <w:tmpl w:val="D436BD18"/>
    <w:lvl w:ilvl="0" w:tplc="AFCA6C1A">
      <w:start w:val="1"/>
      <w:numFmt w:val="bullet"/>
      <w:lvlText w:val=""/>
      <w:lvlJc w:val="left"/>
      <w:pPr>
        <w:tabs>
          <w:tab w:val="num" w:pos="3240"/>
        </w:tabs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0DD0701"/>
    <w:multiLevelType w:val="hybridMultilevel"/>
    <w:tmpl w:val="ADE24B4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3">
    <w:nsid w:val="53856CBC"/>
    <w:multiLevelType w:val="multilevel"/>
    <w:tmpl w:val="1C902176"/>
    <w:lvl w:ilvl="0">
      <w:start w:val="1"/>
      <w:numFmt w:val="bullet"/>
      <w:lvlText w:val=""/>
      <w:lvlJc w:val="left"/>
      <w:pPr>
        <w:tabs>
          <w:tab w:val="num" w:pos="14"/>
        </w:tabs>
        <w:ind w:left="14" w:firstLine="178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0AF6A3F"/>
    <w:multiLevelType w:val="hybridMultilevel"/>
    <w:tmpl w:val="A1FE3526"/>
    <w:lvl w:ilvl="0" w:tplc="C69623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2043CF"/>
    <w:multiLevelType w:val="hybridMultilevel"/>
    <w:tmpl w:val="4D9A9470"/>
    <w:lvl w:ilvl="0" w:tplc="C69623B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1566977"/>
    <w:multiLevelType w:val="hybridMultilevel"/>
    <w:tmpl w:val="B144F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C24AB9"/>
    <w:multiLevelType w:val="hybridMultilevel"/>
    <w:tmpl w:val="DDA21F0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8">
    <w:nsid w:val="663C6665"/>
    <w:multiLevelType w:val="hybridMultilevel"/>
    <w:tmpl w:val="DA1E6158"/>
    <w:lvl w:ilvl="0" w:tplc="0409000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5" w:hanging="360"/>
      </w:pPr>
      <w:rPr>
        <w:rFonts w:ascii="Wingdings" w:hAnsi="Wingdings" w:hint="default"/>
      </w:rPr>
    </w:lvl>
  </w:abstractNum>
  <w:abstractNum w:abstractNumId="29">
    <w:nsid w:val="6C030D36"/>
    <w:multiLevelType w:val="hybridMultilevel"/>
    <w:tmpl w:val="E2A804D4"/>
    <w:lvl w:ilvl="0" w:tplc="6966DBF4">
      <w:start w:val="1"/>
      <w:numFmt w:val="bullet"/>
      <w:lvlText w:val=""/>
      <w:lvlJc w:val="left"/>
      <w:pPr>
        <w:tabs>
          <w:tab w:val="num" w:pos="3240"/>
        </w:tabs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E7B3C61"/>
    <w:multiLevelType w:val="hybridMultilevel"/>
    <w:tmpl w:val="1C902176"/>
    <w:lvl w:ilvl="0" w:tplc="40C2B8A4">
      <w:start w:val="1"/>
      <w:numFmt w:val="bullet"/>
      <w:lvlText w:val=""/>
      <w:lvlJc w:val="left"/>
      <w:pPr>
        <w:tabs>
          <w:tab w:val="num" w:pos="14"/>
        </w:tabs>
        <w:ind w:left="14" w:firstLine="178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9C9727F"/>
    <w:multiLevelType w:val="hybridMultilevel"/>
    <w:tmpl w:val="D542C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FE4E44"/>
    <w:multiLevelType w:val="hybridMultilevel"/>
    <w:tmpl w:val="77846E7E"/>
    <w:lvl w:ilvl="0" w:tplc="C69623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F827660"/>
    <w:multiLevelType w:val="hybridMultilevel"/>
    <w:tmpl w:val="CC44FBEE"/>
    <w:lvl w:ilvl="0" w:tplc="AFCA6C1A">
      <w:start w:val="1"/>
      <w:numFmt w:val="bullet"/>
      <w:lvlText w:val=""/>
      <w:lvlJc w:val="left"/>
      <w:pPr>
        <w:tabs>
          <w:tab w:val="num" w:pos="3240"/>
        </w:tabs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F9D7C2A"/>
    <w:multiLevelType w:val="hybridMultilevel"/>
    <w:tmpl w:val="6F86E6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4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7"/>
  </w:num>
  <w:num w:numId="14">
    <w:abstractNumId w:val="10"/>
  </w:num>
  <w:num w:numId="15">
    <w:abstractNumId w:val="13"/>
  </w:num>
  <w:num w:numId="16">
    <w:abstractNumId w:val="22"/>
  </w:num>
  <w:num w:numId="17">
    <w:abstractNumId w:val="27"/>
  </w:num>
  <w:num w:numId="18">
    <w:abstractNumId w:val="14"/>
  </w:num>
  <w:num w:numId="19">
    <w:abstractNumId w:val="11"/>
  </w:num>
  <w:num w:numId="20">
    <w:abstractNumId w:val="18"/>
  </w:num>
  <w:num w:numId="21">
    <w:abstractNumId w:val="30"/>
  </w:num>
  <w:num w:numId="22">
    <w:abstractNumId w:val="23"/>
  </w:num>
  <w:num w:numId="23">
    <w:abstractNumId w:val="20"/>
  </w:num>
  <w:num w:numId="24">
    <w:abstractNumId w:val="16"/>
  </w:num>
  <w:num w:numId="25">
    <w:abstractNumId w:val="29"/>
  </w:num>
  <w:num w:numId="26">
    <w:abstractNumId w:val="21"/>
  </w:num>
  <w:num w:numId="27">
    <w:abstractNumId w:val="33"/>
  </w:num>
  <w:num w:numId="28">
    <w:abstractNumId w:val="15"/>
  </w:num>
  <w:num w:numId="29">
    <w:abstractNumId w:val="28"/>
  </w:num>
  <w:num w:numId="30">
    <w:abstractNumId w:val="32"/>
  </w:num>
  <w:num w:numId="31">
    <w:abstractNumId w:val="19"/>
  </w:num>
  <w:num w:numId="32">
    <w:abstractNumId w:val="31"/>
  </w:num>
  <w:num w:numId="33">
    <w:abstractNumId w:val="26"/>
  </w:num>
  <w:num w:numId="34">
    <w:abstractNumId w:val="25"/>
  </w:num>
  <w:num w:numId="35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5239B"/>
    <w:rsid w:val="000178A9"/>
    <w:rsid w:val="00064B83"/>
    <w:rsid w:val="00075B8C"/>
    <w:rsid w:val="000A5F1D"/>
    <w:rsid w:val="000D314A"/>
    <w:rsid w:val="000D67CC"/>
    <w:rsid w:val="000E28BE"/>
    <w:rsid w:val="001261E8"/>
    <w:rsid w:val="001269C8"/>
    <w:rsid w:val="00126C0D"/>
    <w:rsid w:val="0013752B"/>
    <w:rsid w:val="00142F2E"/>
    <w:rsid w:val="001A3FBC"/>
    <w:rsid w:val="00207F01"/>
    <w:rsid w:val="0023115F"/>
    <w:rsid w:val="002F4211"/>
    <w:rsid w:val="0035238D"/>
    <w:rsid w:val="00354C11"/>
    <w:rsid w:val="00357F05"/>
    <w:rsid w:val="00371828"/>
    <w:rsid w:val="003B24F5"/>
    <w:rsid w:val="003C2AB3"/>
    <w:rsid w:val="003C53D2"/>
    <w:rsid w:val="003E5DEB"/>
    <w:rsid w:val="003F2BF0"/>
    <w:rsid w:val="004241C3"/>
    <w:rsid w:val="004249DF"/>
    <w:rsid w:val="00455A67"/>
    <w:rsid w:val="004A5C92"/>
    <w:rsid w:val="005749CB"/>
    <w:rsid w:val="00583FB1"/>
    <w:rsid w:val="005B78B1"/>
    <w:rsid w:val="005C241D"/>
    <w:rsid w:val="0065239B"/>
    <w:rsid w:val="0068111B"/>
    <w:rsid w:val="006937E9"/>
    <w:rsid w:val="006A7CCC"/>
    <w:rsid w:val="007C018F"/>
    <w:rsid w:val="007D7F94"/>
    <w:rsid w:val="0086495B"/>
    <w:rsid w:val="00872B86"/>
    <w:rsid w:val="00876A1A"/>
    <w:rsid w:val="008A5937"/>
    <w:rsid w:val="008A7132"/>
    <w:rsid w:val="008B3A95"/>
    <w:rsid w:val="008F2FB0"/>
    <w:rsid w:val="008F66DB"/>
    <w:rsid w:val="009304AF"/>
    <w:rsid w:val="00933B41"/>
    <w:rsid w:val="0094182E"/>
    <w:rsid w:val="009508A2"/>
    <w:rsid w:val="00951BDB"/>
    <w:rsid w:val="00956606"/>
    <w:rsid w:val="00961F9D"/>
    <w:rsid w:val="00970DA8"/>
    <w:rsid w:val="009B396A"/>
    <w:rsid w:val="009B6F65"/>
    <w:rsid w:val="009C43AA"/>
    <w:rsid w:val="00A572E7"/>
    <w:rsid w:val="00A67D78"/>
    <w:rsid w:val="00A744D5"/>
    <w:rsid w:val="00A835C5"/>
    <w:rsid w:val="00AB3FC2"/>
    <w:rsid w:val="00AE66FB"/>
    <w:rsid w:val="00AF3F6A"/>
    <w:rsid w:val="00AF57E5"/>
    <w:rsid w:val="00AF693E"/>
    <w:rsid w:val="00B22685"/>
    <w:rsid w:val="00B42166"/>
    <w:rsid w:val="00B540D6"/>
    <w:rsid w:val="00B900EE"/>
    <w:rsid w:val="00BB3FB0"/>
    <w:rsid w:val="00BD2D15"/>
    <w:rsid w:val="00BE5E20"/>
    <w:rsid w:val="00C11671"/>
    <w:rsid w:val="00C33F8A"/>
    <w:rsid w:val="00C62BD0"/>
    <w:rsid w:val="00C64723"/>
    <w:rsid w:val="00CA6C81"/>
    <w:rsid w:val="00CC2173"/>
    <w:rsid w:val="00D222E7"/>
    <w:rsid w:val="00D55A5F"/>
    <w:rsid w:val="00D622AC"/>
    <w:rsid w:val="00D64D03"/>
    <w:rsid w:val="00D92EA4"/>
    <w:rsid w:val="00DC53DB"/>
    <w:rsid w:val="00E16FBF"/>
    <w:rsid w:val="00E22CF1"/>
    <w:rsid w:val="00E44E5F"/>
    <w:rsid w:val="00E82073"/>
    <w:rsid w:val="00E846C3"/>
    <w:rsid w:val="00E851C5"/>
    <w:rsid w:val="00E9085A"/>
    <w:rsid w:val="00E90E8B"/>
    <w:rsid w:val="00E91115"/>
    <w:rsid w:val="00E95489"/>
    <w:rsid w:val="00EF6329"/>
    <w:rsid w:val="00F31BE2"/>
    <w:rsid w:val="00F31FE6"/>
    <w:rsid w:val="00F56D46"/>
    <w:rsid w:val="00F74DF0"/>
    <w:rsid w:val="00F9601E"/>
    <w:rsid w:val="00FA0C9D"/>
    <w:rsid w:val="00FC2841"/>
    <w:rsid w:val="00FD5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F94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C11671"/>
    <w:pPr>
      <w:keepNext/>
      <w:spacing w:after="0" w:line="240" w:lineRule="auto"/>
      <w:outlineLvl w:val="1"/>
    </w:pPr>
    <w:rPr>
      <w:rFonts w:ascii="Times New Roman" w:hAnsi="Times New Roman"/>
      <w:b/>
      <w:bCs/>
      <w:color w:val="333333"/>
      <w:sz w:val="24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A0DA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99"/>
    <w:rsid w:val="0065239B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jobtitle">
    <w:name w:val="jobtitle"/>
    <w:basedOn w:val="DefaultParagraphFont"/>
    <w:uiPriority w:val="99"/>
    <w:rsid w:val="000D67C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A6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A6C81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99"/>
    <w:qFormat/>
    <w:rsid w:val="0086495B"/>
    <w:pPr>
      <w:ind w:left="720"/>
      <w:contextualSpacing/>
    </w:pPr>
  </w:style>
  <w:style w:type="character" w:styleId="HTMLTypewriter">
    <w:name w:val="HTML Typewriter"/>
    <w:basedOn w:val="DefaultParagraphFont"/>
    <w:uiPriority w:val="99"/>
    <w:rsid w:val="00C116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795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5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244</Words>
  <Characters>1393</Characters>
  <Application>Microsoft Office Outlook</Application>
  <DocSecurity>0</DocSecurity>
  <Lines>0</Lines>
  <Paragraphs>0</Paragraphs>
  <ScaleCrop>false</ScaleCrop>
  <Company>Hewlett-Packard Company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BRIAN BARTLEY</dc:title>
  <dc:subject/>
  <dc:creator>sbartley</dc:creator>
  <cp:keywords/>
  <dc:description/>
  <cp:lastModifiedBy>Brian Bartley</cp:lastModifiedBy>
  <cp:revision>2</cp:revision>
  <cp:lastPrinted>2013-01-17T17:39:00Z</cp:lastPrinted>
  <dcterms:created xsi:type="dcterms:W3CDTF">2014-02-04T14:00:00Z</dcterms:created>
  <dcterms:modified xsi:type="dcterms:W3CDTF">2014-02-04T14:00:00Z</dcterms:modified>
</cp:coreProperties>
</file>